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60"/>
        <w:bidiVisual/>
        <w:tblW w:w="1120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77"/>
        <w:gridCol w:w="258"/>
        <w:gridCol w:w="6509"/>
        <w:gridCol w:w="1260"/>
      </w:tblGrid>
      <w:tr w:rsidR="001B2ABD" w:rsidRPr="00260734" w14:paraId="18AFCCC9" w14:textId="77777777" w:rsidTr="00AE23BC">
        <w:trPr>
          <w:gridAfter w:val="1"/>
          <w:wAfter w:w="1260" w:type="dxa"/>
          <w:trHeight w:val="2269"/>
        </w:trPr>
        <w:tc>
          <w:tcPr>
            <w:tcW w:w="3177" w:type="dxa"/>
            <w:vAlign w:val="bottom"/>
          </w:tcPr>
          <w:p w14:paraId="3C00823F" w14:textId="1552E774" w:rsidR="001B2ABD" w:rsidRPr="00260734" w:rsidRDefault="00680D1E" w:rsidP="00A46C67">
            <w:pPr>
              <w:tabs>
                <w:tab w:val="left" w:pos="990"/>
              </w:tabs>
              <w:bidi/>
              <w:spacing w:line="276" w:lineRule="auto"/>
              <w:jc w:val="center"/>
              <w:rPr>
                <w:rFonts w:ascii="Arial" w:hAnsi="Arial" w:cs="Arial"/>
                <w:rtl/>
              </w:rPr>
            </w:pPr>
            <w:r w:rsidRPr="00260734">
              <w:rPr>
                <w:rFonts w:ascii="Arial" w:hAnsi="Arial" w:cs="Arial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29CB3E10" wp14:editId="1877C39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147955</wp:posOffset>
                      </wp:positionV>
                      <wp:extent cx="1969770" cy="10369550"/>
                      <wp:effectExtent l="0" t="0" r="0" b="0"/>
                      <wp:wrapNone/>
                      <wp:docPr id="2" name="מלבן: פינות מעוגלות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9770" cy="10369550"/>
                              </a:xfrm>
                              <a:prstGeom prst="roundRect">
                                <a:avLst>
                                  <a:gd name="adj" fmla="val 733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3">
                                      <a:lumMod val="60000"/>
                                      <a:lumOff val="4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1ECD" w14:textId="77777777" w:rsidR="00AE23BC" w:rsidRPr="00AE23BC" w:rsidRDefault="00AE23BC" w:rsidP="00AE23BC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E23B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שפות :</w:t>
                                  </w:r>
                                </w:p>
                                <w:p w14:paraId="1A30AB4D" w14:textId="44764CE9" w:rsidR="00AE23BC" w:rsidRDefault="00AE23BC" w:rsidP="00AE23B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עברית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שפת אם </w:t>
                                  </w:r>
                                </w:p>
                                <w:p w14:paraId="19078C30" w14:textId="32E195C1" w:rsidR="00AE23BC" w:rsidRDefault="00AE23BC" w:rsidP="00AE23BC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אנגלית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ברמה טובה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CB3E10" id="מלבן: פינות מעוגלות 2" o:spid="_x0000_s1026" style="position:absolute;left:0;text-align:left;margin-left:.35pt;margin-top:11.65pt;width:155.1pt;height:816.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" fillcolor="#c8ccb3 [1942]" stroked="f" strokeweight=".5pt">
                      <v:fill color2="#c8ccb3 [1942]" rotate="t" focusposition="1,1" focussize="" colors="0 #757866;.5 #aaad95;1 #caceb2" focus="100%" type="gradientRadial"/>
                      <v:stroke joinstyle="miter"/>
                      <v:textbox>
                        <w:txbxContent>
                          <w:p w14:paraId="34D81ECD" w14:textId="77777777" w:rsidR="00AE23BC" w:rsidRPr="00AE23BC" w:rsidRDefault="00AE23BC" w:rsidP="00AE23BC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E23B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שפות :</w:t>
                            </w:r>
                          </w:p>
                          <w:p w14:paraId="1A30AB4D" w14:textId="44764CE9" w:rsidR="00AE23BC" w:rsidRDefault="00AE23BC" w:rsidP="00AE23B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עברית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שפת אם </w:t>
                            </w:r>
                          </w:p>
                          <w:p w14:paraId="19078C30" w14:textId="32E195C1" w:rsidR="00AE23BC" w:rsidRDefault="00AE23BC" w:rsidP="00AE23BC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אנגלית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ברמה טובה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E23BC" w:rsidRPr="00260734">
              <w:rPr>
                <w:rFonts w:ascii="Arial" w:hAnsi="Arial" w:cs="Arial"/>
                <w:noProof/>
                <w:rtl/>
                <w:lang w:val="he-IL"/>
              </w:rPr>
              <w:drawing>
                <wp:anchor distT="0" distB="0" distL="114300" distR="114300" simplePos="0" relativeHeight="251672576" behindDoc="0" locked="0" layoutInCell="1" allowOverlap="1" wp14:anchorId="2B9C7CAF" wp14:editId="222CDF62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502285</wp:posOffset>
                  </wp:positionV>
                  <wp:extent cx="731520" cy="731520"/>
                  <wp:effectExtent l="0" t="0" r="0" b="0"/>
                  <wp:wrapNone/>
                  <wp:docPr id="9" name="גרפיקה 9" descr="מתכנת נקבה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גרפיקה 9" descr="מתכנת נקבה עם מילוי מלא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3BC" w:rsidRPr="00260734">
              <w:rPr>
                <w:rFonts w:ascii="Arial" w:hAnsi="Arial" w:cs="Arial"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8E0F253" wp14:editId="37BC920F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480695</wp:posOffset>
                      </wp:positionV>
                      <wp:extent cx="960120" cy="861060"/>
                      <wp:effectExtent l="0" t="0" r="11430" b="15240"/>
                      <wp:wrapNone/>
                      <wp:docPr id="17" name="אליפסה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861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FA817" id="אליפסה 17" o:spid="_x0000_s1026" style="position:absolute;left:0;text-align:left;margin-left:44.3pt;margin-top:37.85pt;width:75.6pt;height:67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682C81" w:rsidRPr="0026073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CB4DD2" wp14:editId="6FBCBAF6">
                      <wp:simplePos x="0" y="0"/>
                      <wp:positionH relativeFrom="column">
                        <wp:posOffset>7185660</wp:posOffset>
                      </wp:positionH>
                      <wp:positionV relativeFrom="paragraph">
                        <wp:posOffset>1734185</wp:posOffset>
                      </wp:positionV>
                      <wp:extent cx="342900" cy="342900"/>
                      <wp:effectExtent l="0" t="0" r="0" b="0"/>
                      <wp:wrapNone/>
                      <wp:docPr id="4" name="תיבת טקסט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999F4" w14:textId="079BFEDA" w:rsidR="00682C81" w:rsidRPr="00682C81" w:rsidRDefault="00682C81" w:rsidP="00682C81">
                                  <w:pPr>
                                    <w:tabs>
                                      <w:tab w:val="left" w:pos="99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cs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הטקסט</w:t>
                                  </w: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hint="cs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שלך</w:t>
                                  </w: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hint="cs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כאן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CB4D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4" o:spid="_x0000_s1027" type="#_x0000_t202" style="position:absolute;left:0;text-align:left;margin-left:565.8pt;margin-top:136.5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" filled="f" stroked="f">
                      <v:fill o:detectmouseclick="t"/>
                      <v:textbox>
                        <w:txbxContent>
                          <w:p w14:paraId="75F999F4" w14:textId="079BFEDA" w:rsidR="00682C81" w:rsidRPr="00682C81" w:rsidRDefault="00682C81" w:rsidP="00682C81">
                            <w:pPr>
                              <w:tabs>
                                <w:tab w:val="left" w:pos="990"/>
                              </w:tabs>
                              <w:spacing w:line="276" w:lineRule="auto"/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הטקסט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שלך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כאן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455" w:rsidRPr="0026073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558176" wp14:editId="54E07471">
                      <wp:simplePos x="0" y="0"/>
                      <wp:positionH relativeFrom="column">
                        <wp:posOffset>5849554</wp:posOffset>
                      </wp:positionH>
                      <wp:positionV relativeFrom="paragraph">
                        <wp:posOffset>289034</wp:posOffset>
                      </wp:positionV>
                      <wp:extent cx="1740535" cy="10274935"/>
                      <wp:effectExtent l="0" t="0" r="0" b="0"/>
                      <wp:wrapNone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53D543" w14:textId="59E1F462" w:rsidR="00A47455" w:rsidRPr="00A47455" w:rsidRDefault="00A47455" w:rsidP="00A47455">
                                  <w:pPr>
                                    <w:tabs>
                                      <w:tab w:val="left" w:pos="99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cs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הטקסט</w:t>
                                  </w: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hint="cs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שלך</w:t>
                                  </w: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hint="cs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כאן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58176" id="תיבת טקסט 3" o:spid="_x0000_s1028" type="#_x0000_t202" style="position:absolute;left:0;text-align:left;margin-left:460.6pt;margin-top:22.75pt;width:137.05pt;height:80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" filled="f" stroked="f">
                      <v:fill o:detectmouseclick="t"/>
                      <v:textbox>
                        <w:txbxContent>
                          <w:p w14:paraId="3753D543" w14:textId="59E1F462" w:rsidR="00A47455" w:rsidRPr="00A47455" w:rsidRDefault="00A47455" w:rsidP="00A47455">
                            <w:pPr>
                              <w:tabs>
                                <w:tab w:val="left" w:pos="990"/>
                              </w:tabs>
                              <w:spacing w:line="276" w:lineRule="auto"/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הטקסט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שלך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כאן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8" w:type="dxa"/>
          </w:tcPr>
          <w:p w14:paraId="7A917690" w14:textId="7EBC90BD" w:rsidR="001B2ABD" w:rsidRPr="00260734" w:rsidRDefault="001B2ABD" w:rsidP="00A46C67">
            <w:pPr>
              <w:tabs>
                <w:tab w:val="left" w:pos="990"/>
              </w:tabs>
              <w:bidi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09" w:type="dxa"/>
            <w:vAlign w:val="bottom"/>
          </w:tcPr>
          <w:p w14:paraId="06DBFD5D" w14:textId="158796CD" w:rsidR="00EA17FB" w:rsidRPr="00260734" w:rsidRDefault="00EA17FB" w:rsidP="00EA17FB">
            <w:pPr>
              <w:pStyle w:val="a3"/>
              <w:bidi/>
              <w:spacing w:line="276" w:lineRule="auto"/>
              <w:rPr>
                <w:rFonts w:ascii="Arial" w:hAnsi="Arial" w:cs="Arial"/>
                <w:b/>
                <w:bCs/>
                <w:color w:val="auto"/>
                <w:sz w:val="24"/>
                <w:szCs w:val="24"/>
                <w:rtl/>
              </w:rPr>
            </w:pPr>
          </w:p>
          <w:p w14:paraId="0DB0EFCC" w14:textId="00C5B1DF" w:rsidR="00CE08B4" w:rsidRPr="00260734" w:rsidRDefault="00CE08B4" w:rsidP="00CE08B4">
            <w:pPr>
              <w:bidi/>
              <w:rPr>
                <w:rFonts w:ascii="Arial" w:hAnsi="Arial" w:cs="Arial"/>
                <w:rtl/>
              </w:rPr>
            </w:pPr>
            <w:r w:rsidRPr="00260734">
              <w:rPr>
                <w:rFonts w:ascii="Arial" w:hAnsi="Arial" w:cs="Arial"/>
                <w:rtl/>
              </w:rPr>
              <w:t>בס"ד</w:t>
            </w:r>
          </w:p>
          <w:p w14:paraId="397E5DAF" w14:textId="7314FA87" w:rsidR="001B2ABD" w:rsidRPr="00260734" w:rsidRDefault="00F079C6" w:rsidP="00A47455">
            <w:pPr>
              <w:pStyle w:val="a3"/>
              <w:bidi/>
              <w:spacing w:line="276" w:lineRule="auto"/>
              <w:jc w:val="center"/>
              <w:rPr>
                <w:rFonts w:ascii="Arial" w:hAnsi="Arial" w:cs="Arial"/>
                <w:b/>
                <w:bCs/>
                <w:color w:val="auto"/>
                <w:sz w:val="52"/>
                <w:szCs w:val="52"/>
                <w:rtl/>
              </w:rPr>
            </w:pPr>
            <w:r w:rsidRPr="00260734">
              <w:rPr>
                <w:rFonts w:ascii="Arial" w:hAnsi="Arial" w:cs="Arial"/>
                <w:b/>
                <w:bCs/>
                <w:color w:val="auto"/>
                <w:sz w:val="52"/>
                <w:szCs w:val="52"/>
                <w:rtl/>
              </w:rPr>
              <w:t>שרה לרר</w:t>
            </w:r>
          </w:p>
          <w:p w14:paraId="03E5437F" w14:textId="24709E4E" w:rsidR="001B2ABD" w:rsidRPr="00260734" w:rsidRDefault="0072404C" w:rsidP="00A47455">
            <w:pPr>
              <w:pStyle w:val="af"/>
              <w:bidi/>
              <w:spacing w:line="276" w:lineRule="auto"/>
              <w:jc w:val="center"/>
              <w:rPr>
                <w:rFonts w:ascii="Arial" w:hAnsi="Arial" w:cs="Arial"/>
                <w:b/>
                <w:bCs/>
                <w:color w:val="auto"/>
                <w:sz w:val="52"/>
                <w:szCs w:val="52"/>
                <w:rtl/>
              </w:rPr>
            </w:pPr>
            <w:r w:rsidRPr="00260734">
              <w:rPr>
                <w:rFonts w:ascii="Arial" w:hAnsi="Arial" w:cs="Arial"/>
                <w:b/>
                <w:bCs/>
                <w:color w:val="auto"/>
                <w:spacing w:val="51"/>
                <w:w w:val="100"/>
                <w:sz w:val="24"/>
                <w:szCs w:val="24"/>
                <w:rtl/>
              </w:rPr>
              <w:t>הנדסאית תוכנ</w:t>
            </w:r>
            <w:r w:rsidRPr="00260734">
              <w:rPr>
                <w:rFonts w:ascii="Arial" w:hAnsi="Arial" w:cs="Arial"/>
                <w:b/>
                <w:bCs/>
                <w:color w:val="auto"/>
                <w:spacing w:val="11"/>
                <w:w w:val="100"/>
                <w:sz w:val="24"/>
                <w:szCs w:val="24"/>
                <w:rtl/>
              </w:rPr>
              <w:t>ה</w:t>
            </w:r>
          </w:p>
          <w:p w14:paraId="0F75EAA2" w14:textId="77777777" w:rsidR="00EA17FB" w:rsidRPr="00260734" w:rsidRDefault="00EA17FB" w:rsidP="00EA17FB">
            <w:pPr>
              <w:bidi/>
              <w:rPr>
                <w:rFonts w:ascii="Arial" w:hAnsi="Arial" w:cs="Arial"/>
                <w:rtl/>
              </w:rPr>
            </w:pPr>
          </w:p>
          <w:p w14:paraId="4BE71974" w14:textId="3DEE6AED" w:rsidR="00EA17FB" w:rsidRPr="00260734" w:rsidRDefault="00EA17FB" w:rsidP="00EA17FB">
            <w:pPr>
              <w:bidi/>
              <w:spacing w:line="276" w:lineRule="auto"/>
              <w:rPr>
                <w:rFonts w:ascii="Arial" w:hAnsi="Arial" w:cs="Arial"/>
                <w:sz w:val="16"/>
                <w:szCs w:val="20"/>
                <w:rtl/>
              </w:rPr>
            </w:pPr>
            <w:r w:rsidRPr="00260734">
              <w:rPr>
                <w:rFonts w:ascii="Arial" w:hAnsi="Arial" w:cs="Arial"/>
                <w:sz w:val="16"/>
                <w:szCs w:val="20"/>
                <w:rtl/>
              </w:rPr>
              <w:t>בעלת חשיבה לוגית חזקה</w:t>
            </w:r>
            <w:r w:rsidR="00DC2115">
              <w:rPr>
                <w:rFonts w:ascii="Arial" w:hAnsi="Arial" w:cs="Arial" w:hint="cs"/>
                <w:sz w:val="16"/>
                <w:szCs w:val="20"/>
                <w:rtl/>
              </w:rPr>
              <w:t>,</w:t>
            </w:r>
            <w:r w:rsidRPr="00260734">
              <w:rPr>
                <w:rFonts w:ascii="Arial" w:hAnsi="Arial" w:cs="Arial"/>
                <w:sz w:val="16"/>
                <w:szCs w:val="20"/>
                <w:rtl/>
              </w:rPr>
              <w:t xml:space="preserve"> יכולת למידה עצמית גבוהה, אחריות ומוסר עבודה גבוהים, יכולת הסברה והבנה מעולים</w:t>
            </w:r>
            <w:r w:rsidR="00DC2115">
              <w:rPr>
                <w:rFonts w:ascii="Arial" w:hAnsi="Arial" w:cs="Arial" w:hint="cs"/>
                <w:sz w:val="16"/>
                <w:szCs w:val="20"/>
                <w:rtl/>
              </w:rPr>
              <w:t>,</w:t>
            </w:r>
            <w:bookmarkStart w:id="0" w:name="_GoBack"/>
            <w:bookmarkEnd w:id="0"/>
            <w:r w:rsidRPr="00260734">
              <w:rPr>
                <w:rFonts w:ascii="Arial" w:hAnsi="Arial" w:cs="Arial"/>
                <w:sz w:val="16"/>
                <w:szCs w:val="20"/>
                <w:rtl/>
              </w:rPr>
              <w:t xml:space="preserve"> יכולות גבוהות בזיהוי ופתרון מהיר של בעיות, יחסי אנוש טובים, בעלת נכונות ומוטיבציה להשקיע, ראש</w:t>
            </w:r>
            <w:r w:rsidR="003C5E31">
              <w:rPr>
                <w:rFonts w:ascii="Arial" w:hAnsi="Arial" w:cs="Arial" w:hint="cs"/>
                <w:sz w:val="16"/>
                <w:szCs w:val="20"/>
                <w:rtl/>
              </w:rPr>
              <w:t xml:space="preserve"> גדול</w:t>
            </w:r>
            <w:r w:rsidR="00A47455" w:rsidRPr="00260734">
              <w:rPr>
                <w:rFonts w:ascii="Arial" w:hAnsi="Arial" w:cs="Arial"/>
                <w:sz w:val="16"/>
                <w:szCs w:val="20"/>
                <w:rtl/>
              </w:rPr>
              <w:t xml:space="preserve">, </w:t>
            </w:r>
            <w:r w:rsidRPr="00260734">
              <w:rPr>
                <w:rFonts w:ascii="Arial" w:hAnsi="Arial" w:cs="Arial"/>
                <w:sz w:val="16"/>
                <w:szCs w:val="20"/>
                <w:rtl/>
              </w:rPr>
              <w:t>התנסות בפיתוח פרויקטים בצורה עצמאית ובעבודת צוות.</w:t>
            </w:r>
          </w:p>
          <w:p w14:paraId="3FDCE7A7" w14:textId="24562A16" w:rsidR="00627A90" w:rsidRPr="00260734" w:rsidRDefault="00627A90" w:rsidP="00627A90">
            <w:pPr>
              <w:bidi/>
              <w:rPr>
                <w:rFonts w:ascii="Arial" w:hAnsi="Arial" w:cs="Arial"/>
                <w:rtl/>
              </w:rPr>
            </w:pPr>
          </w:p>
        </w:tc>
      </w:tr>
      <w:tr w:rsidR="001B2ABD" w:rsidRPr="00260734" w14:paraId="01B78F22" w14:textId="77777777" w:rsidTr="00AE23BC">
        <w:trPr>
          <w:trHeight w:val="11179"/>
        </w:trPr>
        <w:tc>
          <w:tcPr>
            <w:tcW w:w="3177" w:type="dxa"/>
          </w:tcPr>
          <w:p w14:paraId="5EF6968D" w14:textId="0A0958C3" w:rsidR="00680D1E" w:rsidRPr="00260734" w:rsidRDefault="00680D1E" w:rsidP="00A47455">
            <w:pPr>
              <w:bidi/>
              <w:spacing w:line="276" w:lineRule="auto"/>
              <w:ind w:left="230" w:hanging="230"/>
              <w:rPr>
                <w:rFonts w:ascii="Arial" w:hAnsi="Arial" w:cs="Arial"/>
                <w:color w:val="FF0000"/>
                <w:sz w:val="24"/>
                <w:szCs w:val="32"/>
              </w:rPr>
            </w:pPr>
            <w:r w:rsidRPr="00260734">
              <w:rPr>
                <w:rFonts w:ascii="Arial" w:hAnsi="Arial" w:cs="Arial"/>
                <w:noProof/>
                <w:color w:val="FF0000"/>
                <w:sz w:val="24"/>
                <w:szCs w:val="32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6C3777FD" wp14:editId="460CE35E">
                  <wp:simplePos x="0" y="0"/>
                  <wp:positionH relativeFrom="column">
                    <wp:posOffset>854987</wp:posOffset>
                  </wp:positionH>
                  <wp:positionV relativeFrom="paragraph">
                    <wp:posOffset>-69841</wp:posOffset>
                  </wp:positionV>
                  <wp:extent cx="411480" cy="432435"/>
                  <wp:effectExtent l="0" t="0" r="7620" b="5715"/>
                  <wp:wrapNone/>
                  <wp:docPr id="8" name="גרפיקה 8" descr="דואר אלקטרוני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גרפיקה 8" descr="דואר אלקטרוני עם מילוי מלא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3C275F" w14:textId="77777777" w:rsidR="00680D1E" w:rsidRPr="00260734" w:rsidRDefault="00680D1E" w:rsidP="00680D1E">
            <w:pPr>
              <w:bidi/>
              <w:spacing w:line="276" w:lineRule="auto"/>
              <w:ind w:left="230" w:hanging="230"/>
              <w:rPr>
                <w:rFonts w:ascii="Arial" w:hAnsi="Arial" w:cs="Arial"/>
                <w:color w:val="FF0000"/>
                <w:sz w:val="24"/>
                <w:szCs w:val="32"/>
              </w:rPr>
            </w:pPr>
          </w:p>
          <w:p w14:paraId="4DE7E779" w14:textId="49EE7772" w:rsidR="006770AF" w:rsidRPr="00260734" w:rsidRDefault="006D79CC" w:rsidP="00680D1E">
            <w:pPr>
              <w:bidi/>
              <w:spacing w:line="276" w:lineRule="auto"/>
              <w:ind w:left="230" w:hanging="230"/>
              <w:rPr>
                <w:rFonts w:ascii="Arial" w:hAnsi="Arial" w:cs="Arial"/>
                <w:sz w:val="28"/>
                <w:szCs w:val="28"/>
                <w:rtl/>
              </w:rPr>
            </w:pPr>
            <w:hyperlink r:id="rId15" w:history="1">
              <w:r w:rsidR="00680D1E" w:rsidRPr="00260734">
                <w:rPr>
                  <w:rStyle w:val="Hyperlink"/>
                  <w:rFonts w:ascii="Arial" w:hAnsi="Arial" w:cs="Arial"/>
                  <w:sz w:val="28"/>
                  <w:szCs w:val="36"/>
                </w:rPr>
                <w:t>sler8400@gmail.com</w:t>
              </w:r>
            </w:hyperlink>
            <w:r w:rsidR="00A47455" w:rsidRPr="00260734">
              <w:rPr>
                <w:rStyle w:val="Hyperlink"/>
                <w:rFonts w:ascii="Arial" w:hAnsi="Arial" w:cs="Arial"/>
                <w:color w:val="00B0F0"/>
                <w:sz w:val="28"/>
                <w:szCs w:val="36"/>
              </w:rPr>
              <w:t xml:space="preserve">         </w:t>
            </w:r>
          </w:p>
          <w:p w14:paraId="159B9168" w14:textId="21A6F41F" w:rsidR="002413E9" w:rsidRPr="00260734" w:rsidRDefault="00682C81" w:rsidP="002413E9">
            <w:pPr>
              <w:bidi/>
              <w:spacing w:line="276" w:lineRule="auto"/>
              <w:rPr>
                <w:rFonts w:ascii="Arial" w:hAnsi="Arial" w:cs="Arial"/>
              </w:rPr>
            </w:pPr>
            <w:r w:rsidRPr="00260734">
              <w:rPr>
                <w:rFonts w:ascii="Arial" w:hAnsi="Arial" w:cs="Arial"/>
                <w:noProof/>
                <w:sz w:val="24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091FBA92" wp14:editId="78837C06">
                  <wp:simplePos x="0" y="0"/>
                  <wp:positionH relativeFrom="column">
                    <wp:posOffset>901361</wp:posOffset>
                  </wp:positionH>
                  <wp:positionV relativeFrom="paragraph">
                    <wp:posOffset>24765</wp:posOffset>
                  </wp:positionV>
                  <wp:extent cx="342900" cy="353411"/>
                  <wp:effectExtent l="0" t="0" r="0" b="8890"/>
                  <wp:wrapNone/>
                  <wp:docPr id="1" name="גרפיקה 1" descr="שפופרת טלפון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שפופרת טלפון עם מילוי מלא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079D1E" w14:textId="77777777" w:rsidR="00682C81" w:rsidRPr="00260734" w:rsidRDefault="00682C81" w:rsidP="00682C81">
            <w:pPr>
              <w:bidi/>
              <w:spacing w:line="276" w:lineRule="auto"/>
              <w:rPr>
                <w:rFonts w:ascii="Arial" w:hAnsi="Arial" w:cs="Arial"/>
                <w:sz w:val="24"/>
                <w:szCs w:val="32"/>
                <w:rtl/>
              </w:rPr>
            </w:pPr>
            <w:r w:rsidRPr="00260734">
              <w:rPr>
                <w:rFonts w:ascii="Arial" w:hAnsi="Arial" w:cs="Arial"/>
                <w:sz w:val="24"/>
                <w:szCs w:val="32"/>
                <w:rtl/>
              </w:rPr>
              <w:t xml:space="preserve">     </w:t>
            </w:r>
          </w:p>
          <w:p w14:paraId="64B2737C" w14:textId="72A7439C" w:rsidR="004D3011" w:rsidRPr="00E4532D" w:rsidRDefault="00682C81" w:rsidP="00682C81">
            <w:pPr>
              <w:bidi/>
              <w:spacing w:line="276" w:lineRule="auto"/>
              <w:rPr>
                <w:rFonts w:ascii="Calibri Light" w:hAnsi="Calibri Light" w:cs="Calibri Light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sz w:val="24"/>
                <w:szCs w:val="32"/>
                <w:rtl/>
              </w:rPr>
              <w:t xml:space="preserve">   </w:t>
            </w:r>
            <w:r w:rsidRPr="00E4532D">
              <w:rPr>
                <w:rFonts w:ascii="Calibri Light" w:hAnsi="Calibri Light" w:cs="Calibri Light"/>
                <w:sz w:val="24"/>
                <w:szCs w:val="32"/>
                <w:rtl/>
              </w:rPr>
              <w:t xml:space="preserve">054-8508400  </w:t>
            </w:r>
            <w:r w:rsidR="00A47455" w:rsidRPr="00E4532D">
              <w:rPr>
                <w:rFonts w:ascii="Calibri Light" w:hAnsi="Calibri Light" w:cs="Calibri Light"/>
                <w:sz w:val="20"/>
                <w:szCs w:val="20"/>
                <w:rtl/>
              </w:rPr>
              <w:t xml:space="preserve">         </w:t>
            </w:r>
          </w:p>
          <w:p w14:paraId="7989FA36" w14:textId="15D9AB37" w:rsidR="004D3011" w:rsidRPr="00260734" w:rsidRDefault="00AE23BC" w:rsidP="00A46C67">
            <w:pPr>
              <w:bidi/>
              <w:spacing w:line="276" w:lineRule="auto"/>
              <w:rPr>
                <w:rFonts w:ascii="Arial" w:hAnsi="Arial" w:cs="Arial"/>
                <w:sz w:val="24"/>
                <w:szCs w:val="32"/>
              </w:rPr>
            </w:pPr>
            <w:r w:rsidRPr="0026073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9744" behindDoc="0" locked="0" layoutInCell="1" allowOverlap="1" wp14:anchorId="16293F08" wp14:editId="20A9D731">
                  <wp:simplePos x="0" y="0"/>
                  <wp:positionH relativeFrom="column">
                    <wp:posOffset>715994</wp:posOffset>
                  </wp:positionH>
                  <wp:positionV relativeFrom="paragraph">
                    <wp:posOffset>40819</wp:posOffset>
                  </wp:positionV>
                  <wp:extent cx="713105" cy="654050"/>
                  <wp:effectExtent l="0" t="0" r="0" b="0"/>
                  <wp:wrapNone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50E014" w14:textId="5669520E" w:rsidR="004D3011" w:rsidRPr="00260734" w:rsidRDefault="004D3011" w:rsidP="00A46C67">
            <w:pPr>
              <w:bidi/>
              <w:spacing w:line="276" w:lineRule="auto"/>
              <w:rPr>
                <w:rFonts w:ascii="Arial" w:hAnsi="Arial" w:cs="Arial"/>
                <w:sz w:val="24"/>
                <w:szCs w:val="32"/>
              </w:rPr>
            </w:pPr>
          </w:p>
          <w:p w14:paraId="62B13FD9" w14:textId="313B7B22" w:rsidR="00036450" w:rsidRPr="00260734" w:rsidRDefault="00B166EA" w:rsidP="00A46C67">
            <w:pPr>
              <w:bidi/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4"/>
                <w:rtl/>
              </w:rPr>
            </w:pPr>
            <w:r w:rsidRPr="00260734">
              <w:rPr>
                <w:rStyle w:val="Hyperlink"/>
                <w:rFonts w:ascii="Arial" w:hAnsi="Arial" w:cs="Arial"/>
                <w:color w:val="auto"/>
                <w:sz w:val="20"/>
                <w:szCs w:val="24"/>
                <w:u w:val="none"/>
              </w:rPr>
              <w:t xml:space="preserve"> </w:t>
            </w:r>
            <w:r w:rsidRPr="00260734">
              <w:rPr>
                <w:rStyle w:val="Hyperlink"/>
                <w:rFonts w:ascii="Arial" w:hAnsi="Arial" w:cs="Arial"/>
                <w:color w:val="auto"/>
                <w:sz w:val="24"/>
                <w:szCs w:val="32"/>
                <w:u w:val="none"/>
              </w:rPr>
              <w:t xml:space="preserve">        </w:t>
            </w:r>
          </w:p>
          <w:p w14:paraId="3A0F7CDE" w14:textId="6A5DC3B6" w:rsidR="00CB1EC2" w:rsidRPr="00260734" w:rsidRDefault="006D79CC" w:rsidP="00CB1EC2">
            <w:pPr>
              <w:bidi/>
              <w:spacing w:line="276" w:lineRule="auto"/>
              <w:ind w:left="230" w:hanging="230"/>
              <w:rPr>
                <w:rStyle w:val="Hyperlink"/>
                <w:rFonts w:ascii="Arial" w:hAnsi="Arial" w:cs="Arial"/>
                <w:color w:val="FF0000"/>
                <w:sz w:val="22"/>
                <w:szCs w:val="28"/>
                <w:rtl/>
              </w:rPr>
            </w:pPr>
            <w:hyperlink r:id="rId19" w:history="1">
              <w:r w:rsidR="00680D1E" w:rsidRPr="00260734">
                <w:rPr>
                  <w:rStyle w:val="Hyperlink"/>
                  <w:rFonts w:ascii="Arial" w:hAnsi="Arial" w:cs="Arial"/>
                  <w:sz w:val="22"/>
                  <w:szCs w:val="28"/>
                </w:rPr>
                <w:t>https://github.com//SaraLerer</w:t>
              </w:r>
            </w:hyperlink>
          </w:p>
          <w:p w14:paraId="6AD3E308" w14:textId="77777777" w:rsidR="00CE08B4" w:rsidRPr="00260734" w:rsidRDefault="00CE08B4" w:rsidP="00CE08B4">
            <w:pPr>
              <w:bidi/>
              <w:spacing w:line="276" w:lineRule="auto"/>
              <w:ind w:left="230" w:hanging="230"/>
              <w:rPr>
                <w:rStyle w:val="Hyperlink"/>
                <w:rFonts w:ascii="Arial" w:hAnsi="Arial" w:cs="Arial"/>
                <w:color w:val="FF0000"/>
                <w:rtl/>
              </w:rPr>
            </w:pPr>
          </w:p>
          <w:p w14:paraId="33E0D3B9" w14:textId="3743364D" w:rsidR="004D3011" w:rsidRPr="00260734" w:rsidRDefault="004D3011" w:rsidP="00541CEB">
            <w:pPr>
              <w:pStyle w:val="3"/>
              <w:bidi/>
              <w:spacing w:line="276" w:lineRule="auto"/>
              <w:rPr>
                <w:rFonts w:ascii="Arial" w:hAnsi="Arial" w:cs="Arial"/>
                <w:rtl/>
              </w:rPr>
            </w:pPr>
          </w:p>
          <w:p w14:paraId="00AB2C96" w14:textId="45BAD82E" w:rsidR="00541CEB" w:rsidRPr="00260734" w:rsidRDefault="00541CEB" w:rsidP="00CB1EC2">
            <w:pPr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258" w:type="dxa"/>
          </w:tcPr>
          <w:p w14:paraId="41DA19C9" w14:textId="77777777" w:rsidR="001B2ABD" w:rsidRPr="00260734" w:rsidRDefault="001B2ABD" w:rsidP="00A46C67">
            <w:pPr>
              <w:tabs>
                <w:tab w:val="left" w:pos="990"/>
              </w:tabs>
              <w:bidi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769" w:type="dxa"/>
            <w:gridSpan w:val="2"/>
          </w:tcPr>
          <w:sdt>
            <w:sdtPr>
              <w:rPr>
                <w:rFonts w:ascii="Arial" w:hAnsi="Arial" w:cs="Arial"/>
                <w:color w:val="B85A22" w:themeColor="accent2" w:themeShade="BF"/>
                <w:u w:val="single"/>
                <w:rtl/>
              </w:rPr>
              <w:id w:val="1049110328"/>
              <w:placeholder>
                <w:docPart w:val="A846C5C9B36144E99C7E914C055512A5"/>
              </w:placeholder>
              <w:temporary/>
              <w:showingPlcHdr/>
              <w15:appearance w15:val="hidden"/>
            </w:sdtPr>
            <w:sdtEndPr>
              <w:rPr>
                <w:szCs w:val="22"/>
              </w:rPr>
            </w:sdtEndPr>
            <w:sdtContent>
              <w:p w14:paraId="671BFCB3" w14:textId="1768D731" w:rsidR="001B2ABD" w:rsidRPr="00260734" w:rsidRDefault="00E25A26" w:rsidP="00627A90">
                <w:pPr>
                  <w:pStyle w:val="2"/>
                  <w:bidi/>
                  <w:spacing w:line="360" w:lineRule="auto"/>
                  <w:rPr>
                    <w:rFonts w:ascii="Arial" w:hAnsi="Arial" w:cs="Arial"/>
                    <w:szCs w:val="22"/>
                  </w:rPr>
                </w:pPr>
                <w:r w:rsidRPr="00E4532D">
                  <w:rPr>
                    <w:rFonts w:ascii="Arial" w:hAnsi="Arial" w:cs="Arial"/>
                    <w:sz w:val="24"/>
                    <w:rtl/>
                    <w:lang w:eastAsia="he"/>
                  </w:rPr>
                  <w:t>השכלה</w:t>
                </w:r>
              </w:p>
            </w:sdtContent>
          </w:sdt>
          <w:p w14:paraId="1CCF3D83" w14:textId="30105AED" w:rsidR="002A637C" w:rsidRDefault="003C5FEC" w:rsidP="002A637C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b/>
                <w:bCs/>
                <w:sz w:val="22"/>
                <w:rtl/>
              </w:rPr>
              <w:t>202</w:t>
            </w:r>
            <w:r w:rsidR="00707106" w:rsidRPr="00260734">
              <w:rPr>
                <w:rFonts w:ascii="Arial" w:hAnsi="Arial" w:cs="Arial"/>
                <w:b/>
                <w:bCs/>
                <w:sz w:val="22"/>
                <w:rtl/>
              </w:rPr>
              <w:t>2</w:t>
            </w:r>
            <w:r w:rsidRPr="00260734">
              <w:rPr>
                <w:rFonts w:ascii="Arial" w:hAnsi="Arial" w:cs="Arial"/>
                <w:b/>
                <w:bCs/>
                <w:sz w:val="22"/>
                <w:rtl/>
              </w:rPr>
              <w:t>-202</w:t>
            </w:r>
            <w:r w:rsidR="00707106" w:rsidRPr="00260734">
              <w:rPr>
                <w:rFonts w:ascii="Arial" w:hAnsi="Arial" w:cs="Arial"/>
                <w:b/>
                <w:bCs/>
                <w:sz w:val="22"/>
                <w:rtl/>
              </w:rPr>
              <w:t>4</w:t>
            </w:r>
            <w:r w:rsidR="00F621E7" w:rsidRPr="00260734">
              <w:rPr>
                <w:rFonts w:ascii="Arial" w:hAnsi="Arial" w:cs="Arial"/>
                <w:b/>
                <w:bCs/>
                <w:sz w:val="22"/>
                <w:rtl/>
              </w:rPr>
              <w:t xml:space="preserve">: </w:t>
            </w:r>
            <w:r w:rsidR="00F079C6" w:rsidRPr="00260734">
              <w:rPr>
                <w:rFonts w:ascii="Arial" w:hAnsi="Arial" w:cs="Arial"/>
                <w:sz w:val="20"/>
                <w:szCs w:val="20"/>
                <w:rtl/>
              </w:rPr>
              <w:t>לימודים מקצועיים בהנדסאות תוכנה מטעם מה"ט בבי</w:t>
            </w:r>
            <w:r w:rsidR="00A47455" w:rsidRPr="00260734">
              <w:rPr>
                <w:rFonts w:ascii="Arial" w:hAnsi="Arial" w:cs="Arial"/>
                <w:sz w:val="20"/>
                <w:szCs w:val="20"/>
                <w:rtl/>
              </w:rPr>
              <w:t>ת יעקב</w:t>
            </w:r>
            <w:r w:rsidR="002A637C">
              <w:rPr>
                <w:rFonts w:ascii="Arial" w:hAnsi="Arial" w:cs="Arial" w:hint="cs"/>
                <w:sz w:val="20"/>
                <w:szCs w:val="20"/>
                <w:rtl/>
              </w:rPr>
              <w:t xml:space="preserve"> פ"ת ,                                                          </w:t>
            </w:r>
          </w:p>
          <w:p w14:paraId="6EF6071F" w14:textId="2492EC0D" w:rsidR="00F621E7" w:rsidRPr="00260734" w:rsidRDefault="002A637C" w:rsidP="002A637C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                     ( ציון מבחן אלגוריתמיקה ותכנות בשפת </w:t>
            </w:r>
            <w:r>
              <w:rPr>
                <w:rFonts w:ascii="Arial" w:hAnsi="Arial" w:cs="Arial" w:hint="cs"/>
                <w:sz w:val="20"/>
                <w:szCs w:val="20"/>
              </w:rPr>
              <w:t>JAVA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: 100 )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     </w:t>
            </w:r>
          </w:p>
          <w:p w14:paraId="7FDE81FA" w14:textId="67D75C8C" w:rsidR="00F621E7" w:rsidRPr="00260734" w:rsidRDefault="00F621E7" w:rsidP="00F621E7">
            <w:pPr>
              <w:bidi/>
              <w:spacing w:line="360" w:lineRule="auto"/>
              <w:rPr>
                <w:rFonts w:ascii="Arial" w:hAnsi="Arial" w:cs="Arial"/>
                <w:b/>
                <w:bCs/>
                <w:sz w:val="22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                     </w:t>
            </w:r>
            <w:r w:rsidR="00F079C6" w:rsidRPr="00260734">
              <w:rPr>
                <w:rFonts w:ascii="Arial" w:hAnsi="Arial" w:cs="Arial"/>
                <w:sz w:val="20"/>
                <w:szCs w:val="20"/>
                <w:rtl/>
              </w:rPr>
              <w:t xml:space="preserve">בשילוב תוכנית לימודים – </w:t>
            </w:r>
            <w:r w:rsidR="00F079C6" w:rsidRPr="0026073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UltraCode </w:t>
            </w:r>
            <w:r w:rsidR="00F079C6"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מטעם </w:t>
            </w:r>
            <w:r w:rsidR="00F079C6" w:rsidRPr="00260734">
              <w:rPr>
                <w:rFonts w:ascii="Arial" w:hAnsi="Arial" w:cs="Arial"/>
                <w:b/>
                <w:bCs/>
                <w:sz w:val="20"/>
                <w:szCs w:val="20"/>
              </w:rPr>
              <w:t>kamaTech</w:t>
            </w:r>
          </w:p>
          <w:p w14:paraId="4C28D2A5" w14:textId="46D5B1E0" w:rsidR="00F079C6" w:rsidRPr="00260734" w:rsidRDefault="00F621E7" w:rsidP="00680D1E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                     </w:t>
            </w:r>
            <w:r w:rsidR="002A637C">
              <w:rPr>
                <w:rFonts w:ascii="Arial" w:hAnsi="Arial" w:cs="Arial" w:hint="cs"/>
                <w:sz w:val="20"/>
                <w:szCs w:val="20"/>
                <w:rtl/>
              </w:rPr>
              <w:t xml:space="preserve">בנוסף </w:t>
            </w:r>
            <w:r w:rsidR="00F079C6" w:rsidRPr="00260734">
              <w:rPr>
                <w:rFonts w:ascii="Arial" w:hAnsi="Arial" w:cs="Arial"/>
                <w:sz w:val="20"/>
                <w:szCs w:val="20"/>
                <w:rtl/>
              </w:rPr>
              <w:t>תעודת הוראה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(הוראת מחשבים) </w:t>
            </w:r>
            <w:r w:rsidR="00F079C6" w:rsidRPr="00260734">
              <w:rPr>
                <w:rFonts w:ascii="Arial" w:hAnsi="Arial" w:cs="Arial"/>
                <w:sz w:val="20"/>
                <w:szCs w:val="20"/>
                <w:rtl/>
              </w:rPr>
              <w:t xml:space="preserve">- מורה מוסמך בכיר, משרד 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079C6" w:rsidRPr="00260734">
              <w:rPr>
                <w:rFonts w:ascii="Arial" w:hAnsi="Arial" w:cs="Arial"/>
                <w:sz w:val="20"/>
                <w:szCs w:val="20"/>
                <w:rtl/>
              </w:rPr>
              <w:t>החינוך</w:t>
            </w:r>
            <w:r w:rsidR="00F079C6" w:rsidRPr="002607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36F1B" w14:textId="2F0E3821" w:rsidR="003C5FEC" w:rsidRPr="00260734" w:rsidRDefault="00F079C6" w:rsidP="00A47455">
            <w:pPr>
              <w:bidi/>
              <w:rPr>
                <w:rFonts w:ascii="Arial" w:hAnsi="Arial" w:cs="Arial"/>
                <w:b/>
                <w:bCs/>
                <w:sz w:val="22"/>
                <w:rtl/>
              </w:rPr>
            </w:pPr>
            <w:r w:rsidRPr="00260734">
              <w:rPr>
                <w:rFonts w:ascii="Arial" w:hAnsi="Arial" w:cs="Arial"/>
                <w:b/>
                <w:bCs/>
                <w:sz w:val="22"/>
                <w:rtl/>
              </w:rPr>
              <w:t xml:space="preserve">2017-2022 </w:t>
            </w:r>
            <w:r w:rsidR="00F621E7" w:rsidRPr="00260734">
              <w:rPr>
                <w:rFonts w:ascii="Arial" w:hAnsi="Arial" w:cs="Arial"/>
                <w:b/>
                <w:bCs/>
                <w:sz w:val="22"/>
                <w:rtl/>
              </w:rPr>
              <w:t>: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לימודים בתיכון </w:t>
            </w:r>
            <w:r w:rsidR="00A47455" w:rsidRPr="00260734">
              <w:rPr>
                <w:rFonts w:ascii="Arial" w:hAnsi="Arial" w:cs="Arial"/>
                <w:sz w:val="20"/>
                <w:szCs w:val="20"/>
                <w:rtl/>
              </w:rPr>
              <w:t>בית יעקב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פ"ת , סיום בהצטיינות  ממוצע בגרויות 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95</w:t>
            </w:r>
          </w:p>
          <w:p w14:paraId="00CE13A5" w14:textId="2197BFA1" w:rsidR="00F621E7" w:rsidRPr="00260734" w:rsidRDefault="00F621E7" w:rsidP="00F621E7">
            <w:pPr>
              <w:bidi/>
              <w:spacing w:line="360" w:lineRule="auto"/>
              <w:rPr>
                <w:rFonts w:ascii="Arial" w:hAnsi="Arial" w:cs="Arial"/>
                <w:b/>
                <w:bCs/>
                <w:sz w:val="22"/>
                <w:rtl/>
              </w:rPr>
            </w:pPr>
            <w:r w:rsidRPr="00260734">
              <w:rPr>
                <w:rFonts w:ascii="Arial" w:hAnsi="Arial" w:cs="Arial"/>
                <w:b/>
                <w:bCs/>
                <w:sz w:val="22"/>
                <w:rtl/>
              </w:rPr>
              <w:t>2020-2021 :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מדריכה בתנועת הנוער 'בתיה' לכיתה ה' מטעם התיכון.</w:t>
            </w:r>
          </w:p>
          <w:p w14:paraId="559F59E1" w14:textId="54AD69D6" w:rsidR="00F621E7" w:rsidRPr="00260734" w:rsidRDefault="00F621E7" w:rsidP="00835F16">
            <w:pPr>
              <w:bidi/>
              <w:spacing w:line="360" w:lineRule="auto"/>
              <w:rPr>
                <w:rFonts w:ascii="Arial" w:hAnsi="Arial" w:cs="Arial"/>
                <w:sz w:val="22"/>
                <w:rtl/>
              </w:rPr>
            </w:pPr>
            <w:r w:rsidRPr="00260734">
              <w:rPr>
                <w:rFonts w:ascii="Arial" w:hAnsi="Arial" w:cs="Arial"/>
                <w:sz w:val="22"/>
                <w:rtl/>
              </w:rPr>
              <w:t>-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מעבירה שיעורים פרטיים במתמטיקה , אנגלית ודקדוק לבנות בגילאי תיכון</w:t>
            </w:r>
            <w:r w:rsidR="002A637C">
              <w:rPr>
                <w:rFonts w:ascii="Arial" w:hAnsi="Arial" w:cs="Arial" w:hint="cs"/>
                <w:sz w:val="22"/>
                <w:rtl/>
              </w:rPr>
              <w:t>.</w:t>
            </w:r>
          </w:p>
          <w:p w14:paraId="669CDEA2" w14:textId="395E186C" w:rsidR="00036450" w:rsidRPr="00E4532D" w:rsidRDefault="00F621E7" w:rsidP="00627A90">
            <w:pPr>
              <w:pStyle w:val="2"/>
              <w:bidi/>
              <w:spacing w:line="360" w:lineRule="auto"/>
              <w:rPr>
                <w:rFonts w:ascii="Arial" w:hAnsi="Arial" w:cs="Arial"/>
                <w:sz w:val="24"/>
              </w:rPr>
            </w:pPr>
            <w:r w:rsidRPr="00E4532D">
              <w:rPr>
                <w:rFonts w:ascii="Arial" w:hAnsi="Arial" w:cs="Arial"/>
                <w:sz w:val="24"/>
                <w:rtl/>
              </w:rPr>
              <w:t>הכשרה מקצועית</w:t>
            </w:r>
          </w:p>
          <w:p w14:paraId="6DC1FD6E" w14:textId="71978356" w:rsidR="00F621E7" w:rsidRPr="00260734" w:rsidRDefault="00F621E7" w:rsidP="00835F16">
            <w:pPr>
              <w:pStyle w:val="af2"/>
              <w:bidi/>
              <w:spacing w:line="360" w:lineRule="auto"/>
              <w:ind w:left="9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שפות צד שרת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260734">
              <w:rPr>
                <w:rFonts w:ascii="Arial" w:hAnsi="Arial" w:cs="Arial"/>
                <w:sz w:val="20"/>
                <w:szCs w:val="20"/>
              </w:rPr>
              <w:t>Python, Java ,</w:t>
            </w:r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NodeJS </w:t>
            </w:r>
            <w:r w:rsidRPr="00260734">
              <w:rPr>
                <w:rFonts w:ascii="Arial" w:hAnsi="Arial" w:cs="Arial"/>
                <w:sz w:val="20"/>
                <w:szCs w:val="20"/>
              </w:rPr>
              <w:t>,C</w:t>
            </w:r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,C++, Assembler ,C#.NET</w:t>
            </w:r>
            <w:r w:rsidR="004F2D9E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</w:t>
            </w:r>
            <w:r w:rsidR="004F2D9E" w:rsidRPr="00260734">
              <w:rPr>
                <w:rFonts w:ascii="Arial" w:hAnsi="Arial" w:cs="Arial"/>
                <w:sz w:val="20"/>
                <w:szCs w:val="20"/>
              </w:rPr>
              <w:t>Node.JS</w:t>
            </w:r>
          </w:p>
          <w:p w14:paraId="46245714" w14:textId="1880BEFC" w:rsidR="00F621E7" w:rsidRPr="00260734" w:rsidRDefault="00F621E7" w:rsidP="00835F16">
            <w:pPr>
              <w:pStyle w:val="af2"/>
              <w:bidi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שפות צד לקוח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260734">
              <w:rPr>
                <w:rFonts w:ascii="Arial" w:hAnsi="Arial" w:cs="Arial"/>
                <w:sz w:val="20"/>
                <w:szCs w:val="20"/>
              </w:rPr>
              <w:t>HTML</w:t>
            </w:r>
            <w:r w:rsidR="0011529A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,CSS, JavaScript, React</w:t>
            </w:r>
            <w:r w:rsidR="004F2D9E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</w:t>
            </w:r>
            <w:r w:rsidR="004F2D9E" w:rsidRPr="00260734">
              <w:rPr>
                <w:rFonts w:ascii="Arial" w:hAnsi="Arial" w:cs="Arial"/>
                <w:sz w:val="20"/>
                <w:szCs w:val="20"/>
              </w:rPr>
              <w:t xml:space="preserve">Mongo </w:t>
            </w:r>
            <w:r w:rsidR="004F2D9E" w:rsidRPr="00260734">
              <w:rPr>
                <w:rFonts w:ascii="Arial" w:hAnsi="Arial" w:cs="Arial"/>
                <w:sz w:val="20"/>
                <w:szCs w:val="20"/>
                <w:rtl/>
              </w:rPr>
              <w:t>,</w:t>
            </w:r>
            <w:r w:rsidR="004F2D9E" w:rsidRPr="00260734">
              <w:rPr>
                <w:rFonts w:ascii="Arial" w:hAnsi="Arial" w:cs="Arial"/>
                <w:sz w:val="20"/>
                <w:szCs w:val="20"/>
              </w:rPr>
              <w:t xml:space="preserve">   Angular </w:t>
            </w:r>
          </w:p>
          <w:p w14:paraId="7B2D6651" w14:textId="3C3373BC" w:rsidR="00F621E7" w:rsidRPr="00260734" w:rsidRDefault="00F621E7" w:rsidP="00835F16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טכנולוגיות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:</w:t>
            </w:r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XML</w:t>
            </w:r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,Spring</w:t>
            </w:r>
            <w:r w:rsidR="0011529A" w:rsidRPr="00260734">
              <w:rPr>
                <w:rFonts w:ascii="Arial" w:hAnsi="Arial" w:cs="Arial"/>
                <w:sz w:val="20"/>
                <w:szCs w:val="20"/>
              </w:rPr>
              <w:t xml:space="preserve"> Framework , NetCore </w:t>
            </w:r>
          </w:p>
          <w:p w14:paraId="17BB1947" w14:textId="1CEBCA97" w:rsidR="00F621E7" w:rsidRPr="00260734" w:rsidRDefault="00F621E7" w:rsidP="00F621E7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סביבות עבודה</w:t>
            </w:r>
            <w:r w:rsidR="00835F16" w:rsidRPr="00260734">
              <w:rPr>
                <w:rFonts w:ascii="Arial" w:hAnsi="Arial" w:cs="Arial"/>
                <w:sz w:val="20"/>
                <w:szCs w:val="20"/>
                <w:rtl/>
              </w:rPr>
              <w:t>:</w:t>
            </w:r>
            <w:r w:rsidR="0011529A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NetBeans ,Visual studio code ,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PyCharm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,SQL Server</w:t>
            </w:r>
          </w:p>
          <w:p w14:paraId="7FC58956" w14:textId="33120097" w:rsidR="00F621E7" w:rsidRPr="00260734" w:rsidRDefault="00AE23BC" w:rsidP="00F621E7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</w:rPr>
              <w:t>IntelliJ,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21E7" w:rsidRPr="00260734">
              <w:rPr>
                <w:rFonts w:ascii="Arial" w:hAnsi="Arial" w:cs="Arial"/>
                <w:sz w:val="20"/>
                <w:szCs w:val="20"/>
              </w:rPr>
              <w:t xml:space="preserve">GDB </w:t>
            </w:r>
            <w:r w:rsidRPr="00260734">
              <w:rPr>
                <w:rFonts w:ascii="Arial" w:hAnsi="Arial" w:cs="Arial"/>
                <w:sz w:val="20"/>
                <w:szCs w:val="20"/>
              </w:rPr>
              <w:t>online, Visual</w:t>
            </w:r>
            <w:r w:rsidR="00F621E7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0679" w:rsidRPr="00260734">
              <w:rPr>
                <w:rFonts w:ascii="Arial" w:hAnsi="Arial" w:cs="Arial"/>
                <w:sz w:val="20"/>
                <w:szCs w:val="20"/>
              </w:rPr>
              <w:t>Studio,</w:t>
            </w:r>
            <w:r w:rsidR="000E0679">
              <w:rPr>
                <w:rFonts w:ascii="Arial" w:hAnsi="Arial" w:cs="Arial"/>
                <w:sz w:val="20"/>
                <w:szCs w:val="20"/>
              </w:rPr>
              <w:t xml:space="preserve"> Mars</w:t>
            </w:r>
            <w:r w:rsidR="000E0679" w:rsidRPr="00260734">
              <w:rPr>
                <w:rFonts w:ascii="Arial" w:hAnsi="Arial" w:cs="Arial"/>
                <w:sz w:val="20"/>
                <w:szCs w:val="20"/>
              </w:rPr>
              <w:t>, STM</w:t>
            </w:r>
            <w:r w:rsidR="000E0679">
              <w:rPr>
                <w:rFonts w:ascii="Arial" w:hAnsi="Arial" w:cs="Arial"/>
                <w:sz w:val="20"/>
                <w:szCs w:val="20"/>
              </w:rPr>
              <w:t>32CubeIDE</w:t>
            </w:r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proofErr w:type="gramStart"/>
            <w:r w:rsidR="00835F16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637C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637C">
              <w:rPr>
                <w:rFonts w:ascii="Arial" w:hAnsi="Arial" w:cs="Arial" w:hint="cs"/>
                <w:sz w:val="20"/>
                <w:szCs w:val="20"/>
                <w:rtl/>
              </w:rPr>
              <w:t>,</w:t>
            </w:r>
            <w:proofErr w:type="gramEnd"/>
            <w:r w:rsidR="00E4532D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E4532D">
              <w:rPr>
                <w:rFonts w:ascii="Arial" w:hAnsi="Arial" w:cs="Arial"/>
                <w:sz w:val="20"/>
                <w:szCs w:val="20"/>
              </w:rPr>
              <w:t>GitHub</w:t>
            </w:r>
          </w:p>
          <w:p w14:paraId="5832B28F" w14:textId="3DB229EF" w:rsidR="00F621E7" w:rsidRPr="00260734" w:rsidRDefault="00F621E7" w:rsidP="00F621E7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מערכות הפעלה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260734">
              <w:rPr>
                <w:rFonts w:ascii="Arial" w:hAnsi="Arial" w:cs="Arial"/>
                <w:sz w:val="20"/>
                <w:szCs w:val="20"/>
              </w:rPr>
              <w:t>Linux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,Windows</w:t>
            </w:r>
          </w:p>
          <w:p w14:paraId="2BF8FDC7" w14:textId="3E28A612" w:rsidR="00F621E7" w:rsidRPr="00260734" w:rsidRDefault="00F621E7" w:rsidP="00F621E7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מסדי נתונים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260734">
              <w:rPr>
                <w:rFonts w:ascii="Arial" w:hAnsi="Arial" w:cs="Arial"/>
                <w:sz w:val="20"/>
                <w:szCs w:val="20"/>
              </w:rPr>
              <w:t>MySQL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Pr="00260734">
              <w:rPr>
                <w:rFonts w:ascii="Arial" w:hAnsi="Arial" w:cs="Arial"/>
                <w:sz w:val="20"/>
                <w:szCs w:val="20"/>
              </w:rPr>
              <w:t>S</w:t>
            </w:r>
            <w:r w:rsidR="0011529A" w:rsidRPr="00260734">
              <w:rPr>
                <w:rFonts w:ascii="Arial" w:hAnsi="Arial" w:cs="Arial"/>
                <w:sz w:val="20"/>
                <w:szCs w:val="20"/>
              </w:rPr>
              <w:t>QL</w:t>
            </w:r>
            <w:r w:rsidRPr="00260734">
              <w:rPr>
                <w:rFonts w:ascii="Arial" w:hAnsi="Arial" w:cs="Arial"/>
                <w:sz w:val="20"/>
                <w:szCs w:val="20"/>
              </w:rPr>
              <w:t xml:space="preserve"> server, H2</w:t>
            </w:r>
            <w:r w:rsidR="0011529A" w:rsidRPr="00260734">
              <w:rPr>
                <w:rFonts w:ascii="Arial" w:hAnsi="Arial" w:cs="Arial"/>
                <w:sz w:val="20"/>
                <w:szCs w:val="20"/>
              </w:rPr>
              <w:t xml:space="preserve"> Console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0734">
              <w:rPr>
                <w:rFonts w:ascii="Arial" w:hAnsi="Arial" w:cs="Arial"/>
                <w:sz w:val="20"/>
                <w:szCs w:val="20"/>
              </w:rPr>
              <w:t>Mongo DB</w:t>
            </w:r>
          </w:p>
          <w:p w14:paraId="3CCBEA4A" w14:textId="21CFFBFF" w:rsidR="00E4532D" w:rsidRDefault="00E4532D" w:rsidP="00E4532D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קורסים</w:t>
            </w:r>
            <w:r w:rsidR="001062D4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-חומרה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="009214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מערכות ספרתיות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260734">
              <w:rPr>
                <w:rFonts w:ascii="Arial" w:hAnsi="Arial" w:cs="Arial"/>
                <w:sz w:val="20"/>
                <w:szCs w:val="20"/>
              </w:rPr>
              <w:t>Real Time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, ארגון המחשב </w:t>
            </w:r>
            <w:r w:rsidR="002A637C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  <w:p w14:paraId="49EE19B6" w14:textId="5AD8A1C6" w:rsidR="00835F16" w:rsidRPr="00260734" w:rsidRDefault="001062D4" w:rsidP="00E4532D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קורסים נוספים: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>אלגוריתמים, מבנה נתונים ותורת הגרפים, ניתוח מערכות,</w:t>
            </w:r>
            <w:r w:rsidR="00E4532D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 xml:space="preserve">תקשורת ורשתות, </w:t>
            </w:r>
          </w:p>
          <w:p w14:paraId="13D90F0B" w14:textId="664E4015" w:rsidR="00835F16" w:rsidRPr="00260734" w:rsidRDefault="00835F16" w:rsidP="00835F16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          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1062D4">
              <w:rPr>
                <w:rFonts w:ascii="Arial" w:hAnsi="Arial" w:cs="Arial" w:hint="cs"/>
                <w:sz w:val="20"/>
                <w:szCs w:val="20"/>
                <w:rtl/>
              </w:rPr>
              <w:t xml:space="preserve">           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>מתמטיקה - חדו״א, סטטיסטיקה אלגברה לינארית ובוליאנית,</w:t>
            </w:r>
          </w:p>
          <w:p w14:paraId="4A0E5FDF" w14:textId="51C6B4F9" w:rsidR="00F621E7" w:rsidRPr="00260734" w:rsidRDefault="00835F16" w:rsidP="00E4532D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           </w:t>
            </w:r>
            <w:r w:rsidR="00E4532D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1062D4">
              <w:rPr>
                <w:rFonts w:ascii="Arial" w:hAnsi="Arial" w:cs="Arial" w:hint="cs"/>
                <w:sz w:val="20"/>
                <w:szCs w:val="20"/>
                <w:rtl/>
              </w:rPr>
              <w:t xml:space="preserve">           </w:t>
            </w:r>
            <w:r w:rsidR="00F621E7" w:rsidRPr="00260734">
              <w:rPr>
                <w:rFonts w:ascii="Arial" w:hAnsi="Arial" w:cs="Arial"/>
                <w:sz w:val="20"/>
                <w:szCs w:val="20"/>
                <w:rtl/>
              </w:rPr>
              <w:t xml:space="preserve">אנגלית מדוברת וטכנית, </w:t>
            </w:r>
            <w:r w:rsidR="004F2D9E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 xml:space="preserve">introduction to </w:t>
            </w:r>
            <w:r w:rsidR="00F621E7" w:rsidRPr="00260734">
              <w:rPr>
                <w:rFonts w:ascii="Arial" w:hAnsi="Arial" w:cs="Arial"/>
                <w:sz w:val="20"/>
                <w:szCs w:val="20"/>
              </w:rPr>
              <w:t>AI</w:t>
            </w:r>
          </w:p>
          <w:p w14:paraId="3E5050AC" w14:textId="38E342BA" w:rsidR="00E06B8B" w:rsidRPr="00E4532D" w:rsidRDefault="0011529A" w:rsidP="00E06B8B">
            <w:pPr>
              <w:pStyle w:val="2"/>
              <w:bidi/>
              <w:spacing w:line="360" w:lineRule="auto"/>
              <w:rPr>
                <w:rFonts w:ascii="Arial" w:hAnsi="Arial" w:cs="Arial"/>
                <w:sz w:val="24"/>
              </w:rPr>
            </w:pPr>
            <w:r w:rsidRPr="00E4532D">
              <w:rPr>
                <w:rFonts w:ascii="Arial" w:hAnsi="Arial" w:cs="Arial"/>
                <w:sz w:val="24"/>
                <w:rtl/>
              </w:rPr>
              <w:t>ניסיון</w:t>
            </w:r>
            <w:r w:rsidR="00E06B8B" w:rsidRPr="00E4532D">
              <w:rPr>
                <w:rFonts w:ascii="Arial" w:hAnsi="Arial" w:cs="Arial"/>
                <w:sz w:val="24"/>
                <w:rtl/>
              </w:rPr>
              <w:t xml:space="preserve"> מעשי</w:t>
            </w:r>
          </w:p>
          <w:p w14:paraId="3ED97B0B" w14:textId="37BC7583" w:rsidR="00E06B8B" w:rsidRPr="00260734" w:rsidRDefault="00845147" w:rsidP="009B2B85">
            <w:pPr>
              <w:pStyle w:val="af2"/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>פיתוח</w:t>
            </w:r>
            <w:r w:rsidR="00AE23BC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מערכת שיתופית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של ספרות פתוחה -</w:t>
            </w:r>
            <w:r w:rsidRPr="00260734">
              <w:rPr>
                <w:rFonts w:ascii="Arial" w:hAnsi="Arial" w:cs="Arial"/>
                <w:sz w:val="20"/>
                <w:szCs w:val="20"/>
              </w:rPr>
              <w:t xml:space="preserve">WriteHub 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9B2B85" w:rsidRPr="00260734">
              <w:rPr>
                <w:rFonts w:ascii="Arial" w:hAnsi="Arial" w:cs="Arial"/>
                <w:sz w:val="20"/>
                <w:szCs w:val="20"/>
                <w:rtl/>
              </w:rPr>
              <w:t>הכולל   צד שרת</w:t>
            </w:r>
            <w:r w:rsidR="00E06B8B" w:rsidRPr="00260734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="009B2B85" w:rsidRPr="00260734">
              <w:rPr>
                <w:rFonts w:ascii="Arial" w:hAnsi="Arial" w:cs="Arial"/>
                <w:sz w:val="20"/>
                <w:szCs w:val="20"/>
              </w:rPr>
              <w:t>Java-spring boot</w:t>
            </w:r>
            <w:r w:rsidR="009B2B85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E06B8B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2B85" w:rsidRPr="00260734">
              <w:rPr>
                <w:rFonts w:ascii="Arial" w:hAnsi="Arial" w:cs="Arial"/>
                <w:sz w:val="20"/>
                <w:szCs w:val="20"/>
                <w:rtl/>
              </w:rPr>
              <w:t>, צד לקוח:</w:t>
            </w:r>
            <w:r w:rsidR="009B2B85" w:rsidRPr="002607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2B85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9B2B85" w:rsidRPr="00260734">
              <w:rPr>
                <w:rFonts w:ascii="Arial" w:hAnsi="Arial" w:cs="Arial"/>
                <w:sz w:val="20"/>
                <w:szCs w:val="20"/>
              </w:rPr>
              <w:t>React</w:t>
            </w:r>
            <w:r w:rsidR="009B2B85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</w:t>
            </w:r>
            <w:r w:rsidR="009B2B85" w:rsidRPr="00260734">
              <w:rPr>
                <w:rFonts w:ascii="Arial" w:hAnsi="Arial" w:cs="Arial"/>
                <w:sz w:val="20"/>
                <w:szCs w:val="20"/>
              </w:rPr>
              <w:t>DB: Sql server</w:t>
            </w:r>
            <w:r w:rsidR="00CB1EC2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אבטחה </w:t>
            </w:r>
            <w:r w:rsidR="00AE23BC" w:rsidRPr="00260734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CB1EC2"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CB1EC2" w:rsidRPr="00260734">
              <w:rPr>
                <w:rFonts w:ascii="Arial" w:hAnsi="Arial" w:cs="Arial"/>
                <w:sz w:val="20"/>
                <w:szCs w:val="20"/>
              </w:rPr>
              <w:t>JWT</w:t>
            </w:r>
          </w:p>
          <w:p w14:paraId="46B34797" w14:textId="45A2A04C" w:rsidR="00AE23BC" w:rsidRPr="00260734" w:rsidRDefault="00AE23BC" w:rsidP="00AE23BC">
            <w:pPr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בתהליך בניית פרויקט </w:t>
            </w:r>
            <w:r w:rsidRPr="00260734">
              <w:rPr>
                <w:rFonts w:ascii="Arial" w:hAnsi="Arial" w:cs="Arial"/>
                <w:sz w:val="20"/>
                <w:szCs w:val="20"/>
              </w:rPr>
              <w:t>full stack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הכולל צד שרת : </w:t>
            </w:r>
            <w:r w:rsidRPr="00260734">
              <w:rPr>
                <w:rFonts w:ascii="Arial" w:hAnsi="Arial" w:cs="Arial"/>
                <w:sz w:val="20"/>
                <w:szCs w:val="20"/>
              </w:rPr>
              <w:t>C#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, צד לקוח: </w:t>
            </w:r>
            <w:r w:rsidRPr="00260734">
              <w:rPr>
                <w:rFonts w:ascii="Arial" w:hAnsi="Arial" w:cs="Arial"/>
                <w:sz w:val="20"/>
                <w:szCs w:val="20"/>
              </w:rPr>
              <w:t>Angular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</w:t>
            </w:r>
            <w:r w:rsidR="002A637C">
              <w:rPr>
                <w:rFonts w:ascii="Arial" w:hAnsi="Arial" w:cs="Arial" w:hint="cs"/>
                <w:sz w:val="20"/>
                <w:szCs w:val="20"/>
                <w:rtl/>
              </w:rPr>
              <w:t xml:space="preserve">              </w:t>
            </w:r>
            <w:r w:rsidRPr="00260734">
              <w:rPr>
                <w:rFonts w:ascii="Arial" w:hAnsi="Arial" w:cs="Arial"/>
                <w:sz w:val="20"/>
                <w:szCs w:val="20"/>
              </w:rPr>
              <w:t>Sql server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260734">
              <w:rPr>
                <w:rFonts w:ascii="Arial" w:hAnsi="Arial" w:cs="Arial"/>
                <w:sz w:val="20"/>
                <w:szCs w:val="20"/>
              </w:rPr>
              <w:t>DB: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אבטחה</w:t>
            </w:r>
            <w:r w:rsidR="002A637C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  <w:p w14:paraId="28442C30" w14:textId="7AED5481" w:rsidR="00AE23BC" w:rsidRPr="00260734" w:rsidRDefault="00AE23BC" w:rsidP="00AE23BC">
            <w:pPr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בתהליך פיתוח פרויקט שבבים בשפת אסמבלר </w:t>
            </w:r>
            <w:r w:rsidRPr="00260734">
              <w:rPr>
                <w:rFonts w:ascii="Arial" w:hAnsi="Arial" w:cs="Arial"/>
                <w:sz w:val="20"/>
                <w:szCs w:val="20"/>
              </w:rPr>
              <w:t>Nand2Tetris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14:paraId="7AA82DFC" w14:textId="77777777" w:rsidR="009B2B85" w:rsidRPr="00260734" w:rsidRDefault="009B2B85" w:rsidP="009B2B85">
            <w:pPr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פיתוח משחק  לוגי ב- </w:t>
            </w:r>
            <w:r w:rsidRPr="00260734">
              <w:rPr>
                <w:rFonts w:ascii="Arial" w:hAnsi="Arial" w:cs="Arial"/>
                <w:sz w:val="20"/>
                <w:szCs w:val="20"/>
              </w:rPr>
              <w:t>JavaScript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הכולל ממשק משתמש ב- </w:t>
            </w:r>
            <w:r w:rsidRPr="00260734">
              <w:rPr>
                <w:rFonts w:ascii="Arial" w:hAnsi="Arial" w:cs="Arial"/>
                <w:sz w:val="20"/>
                <w:szCs w:val="20"/>
              </w:rPr>
              <w:t>HTML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,</w:t>
            </w:r>
            <w:r w:rsidRPr="00260734">
              <w:rPr>
                <w:rFonts w:ascii="Arial" w:hAnsi="Arial" w:cs="Arial"/>
                <w:sz w:val="20"/>
                <w:szCs w:val="20"/>
              </w:rPr>
              <w:t>CSS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14:paraId="10497E11" w14:textId="7DCFD88A" w:rsidR="009B2B85" w:rsidRPr="00260734" w:rsidRDefault="009B2B85" w:rsidP="009B2B85">
            <w:pPr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בניית אתר </w:t>
            </w:r>
            <w:r w:rsidRPr="00260734">
              <w:rPr>
                <w:rFonts w:ascii="Arial" w:hAnsi="Arial" w:cs="Arial"/>
                <w:sz w:val="20"/>
                <w:szCs w:val="20"/>
              </w:rPr>
              <w:t>web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תוך שימוש בשפות: </w:t>
            </w:r>
            <w:r w:rsidRPr="00260734">
              <w:rPr>
                <w:rFonts w:ascii="Arial" w:hAnsi="Arial" w:cs="Arial"/>
                <w:sz w:val="20"/>
                <w:szCs w:val="20"/>
              </w:rPr>
              <w:t>HTML, CSS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14:paraId="29B313C1" w14:textId="08A3BF5A" w:rsidR="00AE23BC" w:rsidRDefault="00AE23BC" w:rsidP="00AE23BC">
            <w:pPr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פיתוח מערכת לניהול ספרייה  הכולל צד שרת : </w:t>
            </w:r>
            <w:r w:rsidRPr="00260734">
              <w:rPr>
                <w:rFonts w:ascii="Arial" w:hAnsi="Arial" w:cs="Arial"/>
                <w:sz w:val="20"/>
                <w:szCs w:val="20"/>
              </w:rPr>
              <w:t>Node.JS</w:t>
            </w:r>
            <w:r w:rsidRPr="00260734">
              <w:rPr>
                <w:rFonts w:ascii="Arial" w:hAnsi="Arial" w:cs="Arial"/>
                <w:sz w:val="20"/>
                <w:szCs w:val="20"/>
                <w:rtl/>
              </w:rPr>
              <w:t xml:space="preserve"> , </w:t>
            </w:r>
            <w:r w:rsidRPr="00260734">
              <w:rPr>
                <w:rFonts w:ascii="Arial" w:hAnsi="Arial" w:cs="Arial"/>
                <w:sz w:val="20"/>
                <w:szCs w:val="20"/>
              </w:rPr>
              <w:t>DB: MongoDB</w:t>
            </w:r>
            <w:r w:rsidR="001062D4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  <w:p w14:paraId="6EA77D50" w14:textId="1E2C73BB" w:rsidR="001062D4" w:rsidRPr="00260734" w:rsidRDefault="001062D4" w:rsidP="001062D4">
            <w:pPr>
              <w:numPr>
                <w:ilvl w:val="0"/>
                <w:numId w:val="14"/>
              </w:num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בתהליך פרויקט ב-</w:t>
            </w:r>
            <w:r w:rsidR="002A637C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eal-</w:t>
            </w:r>
            <w:r w:rsidR="002A637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ime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: תכנות חיישן מרחק וטמפרטורה, שימוש בלוח </w:t>
            </w:r>
            <w:r>
              <w:rPr>
                <w:rFonts w:hint="cs"/>
                <w:rtl/>
              </w:rPr>
              <w:t xml:space="preserve"> </w:t>
            </w:r>
            <w:r w:rsidRPr="001062D4">
              <w:rPr>
                <w:rFonts w:ascii="Arial" w:hAnsi="Arial" w:cs="Arial"/>
                <w:sz w:val="20"/>
                <w:szCs w:val="20"/>
                <w:rtl/>
              </w:rPr>
              <w:t>32</w:t>
            </w:r>
            <w:r w:rsidRPr="001062D4">
              <w:rPr>
                <w:rFonts w:ascii="Arial" w:hAnsi="Arial" w:cs="Arial"/>
                <w:sz w:val="20"/>
                <w:szCs w:val="20"/>
              </w:rPr>
              <w:t>STM</w:t>
            </w:r>
            <w:r w:rsidRPr="001062D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1062D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1062D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1062D4">
              <w:rPr>
                <w:rFonts w:ascii="Arial" w:hAnsi="Arial" w:cs="Arial"/>
                <w:sz w:val="20"/>
                <w:szCs w:val="20"/>
              </w:rPr>
              <w:t>NUCLEO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+ רכיבי פריפריה.</w:t>
            </w:r>
          </w:p>
          <w:p w14:paraId="233C0EBF" w14:textId="77777777" w:rsidR="00CB1EC2" w:rsidRPr="00260734" w:rsidRDefault="00CB1EC2" w:rsidP="00CB1EC2">
            <w:pPr>
              <w:bidi/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3CF442E8" w14:textId="31344B0F" w:rsidR="00605245" w:rsidRPr="00260734" w:rsidRDefault="009A540E" w:rsidP="00A47455">
            <w:pPr>
              <w:bidi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0734">
              <w:rPr>
                <w:rFonts w:ascii="Arial" w:hAnsi="Arial" w:cs="Arial"/>
                <w:noProof/>
              </w:rPr>
              <w:t xml:space="preserve">            </w:t>
            </w:r>
          </w:p>
        </w:tc>
      </w:tr>
    </w:tbl>
    <w:p w14:paraId="79A56ED7" w14:textId="5A9A3726" w:rsidR="00501B55" w:rsidRPr="00260734" w:rsidRDefault="00501B55" w:rsidP="00707106">
      <w:pPr>
        <w:tabs>
          <w:tab w:val="left" w:pos="990"/>
        </w:tabs>
        <w:bidi/>
        <w:spacing w:line="276" w:lineRule="auto"/>
        <w:rPr>
          <w:rFonts w:ascii="Arial" w:hAnsi="Arial" w:cs="Arial"/>
          <w:rtl/>
        </w:rPr>
      </w:pPr>
    </w:p>
    <w:sectPr w:rsidR="00501B55" w:rsidRPr="00260734" w:rsidSect="00EA17FB">
      <w:headerReference w:type="default" r:id="rId20"/>
      <w:pgSz w:w="11906" w:h="16838" w:code="9"/>
      <w:pgMar w:top="567" w:right="720" w:bottom="454" w:left="72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604E2" w14:textId="77777777" w:rsidR="006D79CC" w:rsidRDefault="006D79CC" w:rsidP="000C45FF">
      <w:r>
        <w:separator/>
      </w:r>
    </w:p>
  </w:endnote>
  <w:endnote w:type="continuationSeparator" w:id="0">
    <w:p w14:paraId="2DCCE11B" w14:textId="77777777" w:rsidR="006D79CC" w:rsidRDefault="006D79C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63C1" w14:textId="77777777" w:rsidR="006D79CC" w:rsidRDefault="006D79CC" w:rsidP="000C45FF">
      <w:r>
        <w:separator/>
      </w:r>
    </w:p>
  </w:footnote>
  <w:footnote w:type="continuationSeparator" w:id="0">
    <w:p w14:paraId="0E278A1B" w14:textId="77777777" w:rsidR="006D79CC" w:rsidRDefault="006D79C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8B905" w14:textId="588BA69D" w:rsidR="004C4180" w:rsidRPr="004C4180" w:rsidRDefault="004C4180" w:rsidP="004C4180">
    <w:pPr>
      <w:pStyle w:val="a9"/>
      <w:jc w:val="right"/>
      <w:rPr>
        <w:sz w:val="14"/>
        <w:szCs w:val="18"/>
        <w:rtl/>
      </w:rPr>
    </w:pPr>
    <w:r w:rsidRPr="004C4180">
      <w:rPr>
        <w:rFonts w:hint="cs"/>
        <w:sz w:val="14"/>
        <w:szCs w:val="18"/>
        <w:rtl/>
      </w:rPr>
      <w:t>בס"ד</w:t>
    </w:r>
  </w:p>
  <w:p w14:paraId="0A289270" w14:textId="710E0F95" w:rsidR="000C45FF" w:rsidRDefault="000C45FF">
    <w:pPr>
      <w:pStyle w:val="a9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3B9"/>
    <w:multiLevelType w:val="hybridMultilevel"/>
    <w:tmpl w:val="8A6C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0F5D"/>
    <w:multiLevelType w:val="hybridMultilevel"/>
    <w:tmpl w:val="37C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26ED"/>
    <w:multiLevelType w:val="hybridMultilevel"/>
    <w:tmpl w:val="184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0C63"/>
    <w:multiLevelType w:val="hybridMultilevel"/>
    <w:tmpl w:val="BFBCFF94"/>
    <w:lvl w:ilvl="0" w:tplc="F70E9D76">
      <w:start w:val="202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B26"/>
    <w:multiLevelType w:val="hybridMultilevel"/>
    <w:tmpl w:val="5D12E1AC"/>
    <w:lvl w:ilvl="0" w:tplc="F70E9D76">
      <w:start w:val="202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F7730"/>
    <w:multiLevelType w:val="hybridMultilevel"/>
    <w:tmpl w:val="A196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226B0"/>
    <w:multiLevelType w:val="hybridMultilevel"/>
    <w:tmpl w:val="C57E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2914"/>
    <w:multiLevelType w:val="hybridMultilevel"/>
    <w:tmpl w:val="80662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5D66B7D"/>
    <w:multiLevelType w:val="hybridMultilevel"/>
    <w:tmpl w:val="BA4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E7E88"/>
    <w:multiLevelType w:val="hybridMultilevel"/>
    <w:tmpl w:val="D3B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668DF"/>
    <w:multiLevelType w:val="hybridMultilevel"/>
    <w:tmpl w:val="1330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80619"/>
    <w:multiLevelType w:val="hybridMultilevel"/>
    <w:tmpl w:val="206AC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412574"/>
    <w:multiLevelType w:val="hybridMultilevel"/>
    <w:tmpl w:val="2E6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5CC7"/>
    <w:multiLevelType w:val="hybridMultilevel"/>
    <w:tmpl w:val="00FC1CD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4" w15:restartNumberingAfterBreak="0">
    <w:nsid w:val="6E527C96"/>
    <w:multiLevelType w:val="hybridMultilevel"/>
    <w:tmpl w:val="CA24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12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C"/>
    <w:rsid w:val="000332BD"/>
    <w:rsid w:val="00036450"/>
    <w:rsid w:val="00054CAA"/>
    <w:rsid w:val="00094499"/>
    <w:rsid w:val="000A46BA"/>
    <w:rsid w:val="000C45FF"/>
    <w:rsid w:val="000E0679"/>
    <w:rsid w:val="000E3FD1"/>
    <w:rsid w:val="001062D4"/>
    <w:rsid w:val="00112054"/>
    <w:rsid w:val="0011529A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13E9"/>
    <w:rsid w:val="00256CF7"/>
    <w:rsid w:val="00260734"/>
    <w:rsid w:val="00281FD5"/>
    <w:rsid w:val="00286820"/>
    <w:rsid w:val="002A637C"/>
    <w:rsid w:val="0030481B"/>
    <w:rsid w:val="003156FC"/>
    <w:rsid w:val="00316B8F"/>
    <w:rsid w:val="003254B5"/>
    <w:rsid w:val="00326E9E"/>
    <w:rsid w:val="0037121F"/>
    <w:rsid w:val="003A6B7D"/>
    <w:rsid w:val="003B06CA"/>
    <w:rsid w:val="003C5E31"/>
    <w:rsid w:val="003C5FEC"/>
    <w:rsid w:val="004071FC"/>
    <w:rsid w:val="00445947"/>
    <w:rsid w:val="004779CE"/>
    <w:rsid w:val="004813B3"/>
    <w:rsid w:val="00496591"/>
    <w:rsid w:val="004A2004"/>
    <w:rsid w:val="004B4601"/>
    <w:rsid w:val="004C4180"/>
    <w:rsid w:val="004C63E4"/>
    <w:rsid w:val="004D3011"/>
    <w:rsid w:val="004D6792"/>
    <w:rsid w:val="004F2D9E"/>
    <w:rsid w:val="00501B55"/>
    <w:rsid w:val="005262AC"/>
    <w:rsid w:val="00541CEB"/>
    <w:rsid w:val="005464F6"/>
    <w:rsid w:val="005D6CDF"/>
    <w:rsid w:val="005E39D5"/>
    <w:rsid w:val="00600670"/>
    <w:rsid w:val="00605245"/>
    <w:rsid w:val="0062123A"/>
    <w:rsid w:val="00627A90"/>
    <w:rsid w:val="00646E75"/>
    <w:rsid w:val="006770AF"/>
    <w:rsid w:val="006771D0"/>
    <w:rsid w:val="00680D1E"/>
    <w:rsid w:val="00682C81"/>
    <w:rsid w:val="006C4902"/>
    <w:rsid w:val="006D79CC"/>
    <w:rsid w:val="00707106"/>
    <w:rsid w:val="00715FCB"/>
    <w:rsid w:val="0072404C"/>
    <w:rsid w:val="00743101"/>
    <w:rsid w:val="007775E1"/>
    <w:rsid w:val="007867A0"/>
    <w:rsid w:val="007927F5"/>
    <w:rsid w:val="007A65C3"/>
    <w:rsid w:val="007C3C13"/>
    <w:rsid w:val="00802CA0"/>
    <w:rsid w:val="00835F16"/>
    <w:rsid w:val="00845147"/>
    <w:rsid w:val="008532F7"/>
    <w:rsid w:val="00893224"/>
    <w:rsid w:val="00895308"/>
    <w:rsid w:val="008C51EE"/>
    <w:rsid w:val="009203D9"/>
    <w:rsid w:val="00921456"/>
    <w:rsid w:val="009260CD"/>
    <w:rsid w:val="00952C25"/>
    <w:rsid w:val="0096165F"/>
    <w:rsid w:val="009A540E"/>
    <w:rsid w:val="009B2B85"/>
    <w:rsid w:val="009B5847"/>
    <w:rsid w:val="00A2118D"/>
    <w:rsid w:val="00A46C67"/>
    <w:rsid w:val="00A47455"/>
    <w:rsid w:val="00A831B0"/>
    <w:rsid w:val="00A9547C"/>
    <w:rsid w:val="00AD0737"/>
    <w:rsid w:val="00AD76E2"/>
    <w:rsid w:val="00AE23BC"/>
    <w:rsid w:val="00AE7882"/>
    <w:rsid w:val="00B166EA"/>
    <w:rsid w:val="00B20152"/>
    <w:rsid w:val="00B359E4"/>
    <w:rsid w:val="00B36FEA"/>
    <w:rsid w:val="00B54EF4"/>
    <w:rsid w:val="00B57D98"/>
    <w:rsid w:val="00B70850"/>
    <w:rsid w:val="00B77C9E"/>
    <w:rsid w:val="00B87B04"/>
    <w:rsid w:val="00C066B6"/>
    <w:rsid w:val="00C35ADA"/>
    <w:rsid w:val="00C37BA1"/>
    <w:rsid w:val="00C41034"/>
    <w:rsid w:val="00C4674C"/>
    <w:rsid w:val="00C506CF"/>
    <w:rsid w:val="00C53202"/>
    <w:rsid w:val="00C72BED"/>
    <w:rsid w:val="00C745C1"/>
    <w:rsid w:val="00C9578B"/>
    <w:rsid w:val="00CB0055"/>
    <w:rsid w:val="00CB1EC2"/>
    <w:rsid w:val="00CE08B4"/>
    <w:rsid w:val="00D029D0"/>
    <w:rsid w:val="00D2522B"/>
    <w:rsid w:val="00D422DE"/>
    <w:rsid w:val="00D5459D"/>
    <w:rsid w:val="00DA1F4D"/>
    <w:rsid w:val="00DC2115"/>
    <w:rsid w:val="00DC211E"/>
    <w:rsid w:val="00DD172A"/>
    <w:rsid w:val="00E01FB8"/>
    <w:rsid w:val="00E06B8B"/>
    <w:rsid w:val="00E25A26"/>
    <w:rsid w:val="00E4381A"/>
    <w:rsid w:val="00E4532D"/>
    <w:rsid w:val="00E55D74"/>
    <w:rsid w:val="00E7126C"/>
    <w:rsid w:val="00EA17FB"/>
    <w:rsid w:val="00F079C6"/>
    <w:rsid w:val="00F60274"/>
    <w:rsid w:val="00F621E7"/>
    <w:rsid w:val="00F77FB9"/>
    <w:rsid w:val="00FB068F"/>
    <w:rsid w:val="00F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9ADA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1EC2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1">
    <w:name w:val="No Spacing"/>
    <w:uiPriority w:val="1"/>
    <w:qFormat/>
    <w:rsid w:val="0096165F"/>
    <w:rPr>
      <w:rFonts w:cs="Tahoma"/>
      <w:sz w:val="18"/>
      <w:szCs w:val="22"/>
    </w:rPr>
  </w:style>
  <w:style w:type="paragraph" w:styleId="af2">
    <w:name w:val="List Paragraph"/>
    <w:basedOn w:val="a"/>
    <w:uiPriority w:val="34"/>
    <w:semiHidden/>
    <w:qFormat/>
    <w:rsid w:val="00A46C67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72404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ler8400@gmail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/SaraLer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i\AppData\Roaming\Microsoft\Templates\&#1511;&#1493;&#1512;&#1493;&#1514;%20&#1495;&#1497;&#1497;&#1501;%20-%20&#1499;&#1495;&#1493;&#1500;%20&#1488;&#1508;&#1493;&#15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46C5C9B36144E99C7E914C055512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28FCD2-728D-413C-9C0E-E01216436A39}"/>
      </w:docPartPr>
      <w:docPartBody>
        <w:p w:rsidR="007A015F" w:rsidRDefault="007A015F">
          <w:pPr>
            <w:pStyle w:val="A846C5C9B36144E99C7E914C055512A5"/>
          </w:pPr>
          <w:r w:rsidRPr="0096165F">
            <w:rPr>
              <w:rFonts w:ascii="Tahoma" w:hAnsi="Tahoma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5F"/>
    <w:rsid w:val="0018088C"/>
    <w:rsid w:val="0020559D"/>
    <w:rsid w:val="002A3BFF"/>
    <w:rsid w:val="00470C99"/>
    <w:rsid w:val="005C09F0"/>
    <w:rsid w:val="005D2E10"/>
    <w:rsid w:val="00735750"/>
    <w:rsid w:val="007A015F"/>
    <w:rsid w:val="008073D0"/>
    <w:rsid w:val="00993C38"/>
    <w:rsid w:val="00B151D1"/>
    <w:rsid w:val="00DE30DF"/>
    <w:rsid w:val="00E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bidi w:val="0"/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363971E6324930AA758009924E2745">
    <w:name w:val="F4363971E6324930AA758009924E2745"/>
    <w:pPr>
      <w:bidi/>
    </w:pPr>
  </w:style>
  <w:style w:type="character" w:styleId="Hyperlink">
    <w:name w:val="Hyperlink"/>
    <w:basedOn w:val="a0"/>
    <w:uiPriority w:val="99"/>
    <w:unhideWhenUsed/>
    <w:rPr>
      <w:rFonts w:cs="Tahoma"/>
      <w:color w:val="C45911" w:themeColor="accent2" w:themeShade="BF"/>
      <w:u w:val="single"/>
    </w:rPr>
  </w:style>
  <w:style w:type="paragraph" w:customStyle="1" w:styleId="A846C5C9B36144E99C7E914C055512A5">
    <w:name w:val="A846C5C9B36144E99C7E914C055512A5"/>
    <w:pPr>
      <w:bidi/>
    </w:p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paragraph" w:customStyle="1" w:styleId="72BEFC3F71A34288BEFC88B1A0A447BA">
    <w:name w:val="72BEFC3F71A34288BEFC88B1A0A447B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E9BC45-1AAF-45C5-AF2A-22AEFC70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- כחול אפור</Template>
  <TotalTime>0</TotalTime>
  <Pages>1</Pages>
  <Words>393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2024-03-17T21:09:00Z</dcterms:created>
  <dcterms:modified xsi:type="dcterms:W3CDTF">2024-03-18T15:09:00Z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